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eaflet layout"/>
      </w:tblPr>
      <w:tblGrid>
        <w:gridCol w:w="8192"/>
        <w:gridCol w:w="2608"/>
      </w:tblGrid>
      <w:tr w:rsidR="0087277D" w14:paraId="1C0DF465" w14:textId="77777777">
        <w:trPr>
          <w:trHeight w:hRule="exact" w:val="14299"/>
          <w:jc w:val="center"/>
        </w:trPr>
        <w:tc>
          <w:tcPr>
            <w:tcW w:w="8192" w:type="dxa"/>
          </w:tcPr>
          <w:p w14:paraId="390B718C" w14:textId="77777777" w:rsidR="0087277D" w:rsidRDefault="001820A2">
            <w:pPr>
              <w:spacing w:after="8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AEC1D2A" wp14:editId="02DDCE1E">
                  <wp:extent cx="5158409" cy="5509944"/>
                  <wp:effectExtent l="0" t="0" r="0" b="1905"/>
                  <wp:docPr id="1" name="Picture 1" title="photo_u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lidayhome_for_rent_final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787" cy="5521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1EFBA" w14:textId="318EB07C" w:rsidR="0087277D" w:rsidRDefault="00332EC9" w:rsidP="00022891">
            <w:pPr>
              <w:pStyle w:val="Heading1"/>
            </w:pPr>
            <w:r>
              <w:t xml:space="preserve">&lt;%= </w:t>
            </w:r>
            <w:r w:rsidR="00A75A29">
              <w:t>@</w:t>
            </w:r>
            <w:r w:rsidR="002A0108">
              <w:t>grey</w:t>
            </w:r>
            <w:r w:rsidR="00A75A29">
              <w:t>hound.</w:t>
            </w:r>
            <w:r>
              <w:t>name %&gt;</w:t>
            </w:r>
          </w:p>
          <w:p w14:paraId="53E32F9E" w14:textId="4DA6912C" w:rsidR="00022891" w:rsidRPr="00022891" w:rsidRDefault="00022891" w:rsidP="00022891">
            <w:pPr>
              <w:pStyle w:val="Heading2"/>
              <w:outlineLvl w:val="1"/>
            </w:pPr>
            <w:r w:rsidRPr="00022891">
              <w:t>&lt;%= @</w:t>
            </w:r>
            <w:proofErr w:type="spellStart"/>
            <w:proofErr w:type="gramStart"/>
            <w:r w:rsidRPr="00022891">
              <w:t>greyhound.description</w:t>
            </w:r>
            <w:proofErr w:type="spellEnd"/>
            <w:proofErr w:type="gramEnd"/>
            <w:r w:rsidRPr="00022891">
              <w:t xml:space="preserve"> %&gt;</w:t>
            </w:r>
            <w:bookmarkStart w:id="0" w:name="_GoBack"/>
            <w:bookmarkEnd w:id="0"/>
          </w:p>
          <w:p w14:paraId="16C90849" w14:textId="46E85796" w:rsidR="0087277D" w:rsidRDefault="00B04B5D" w:rsidP="00B04B5D">
            <w:pPr>
              <w:pStyle w:val="Heading3"/>
              <w:outlineLvl w:val="2"/>
            </w:pPr>
            <w:r>
              <w:t>Giving a greyhound a home is not difficult, but requires a little dedication. They are quirky dogs with a fun character.</w:t>
            </w:r>
          </w:p>
        </w:tc>
        <w:tc>
          <w:tcPr>
            <w:tcW w:w="2608" w:type="dxa"/>
            <w:tcMar>
              <w:left w:w="28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ed" w:sz="8" w:space="0" w:color="231F20" w:themeColor="text2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Side layout"/>
            </w:tblPr>
            <w:tblGrid>
              <w:gridCol w:w="2318"/>
            </w:tblGrid>
            <w:tr w:rsidR="0087277D" w14:paraId="7E04D831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394F8720" w14:textId="77777777" w:rsidR="0087277D" w:rsidRDefault="00022891" w:rsidP="001820A2">
                  <w:sdt>
                    <w:sdtPr>
                      <w:alias w:val="Item"/>
                      <w:tag w:val=""/>
                      <w:id w:val="1337040638"/>
                      <w:placeholder>
                        <w:docPart w:val="865884124107A443B4FF0D92EC2517A1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451862938"/>
                    <w:placeholder>
                      <w:docPart w:val="8A6B44642178694585503980EB87E641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3AFFAFB7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5B2DB708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1AE6D267" w14:textId="77777777" w:rsidR="0087277D" w:rsidRDefault="0002289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995184010"/>
                      <w:placeholder>
                        <w:docPart w:val="8CB6F505DC18354CB0720C909520614F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979151402"/>
                    <w:placeholder>
                      <w:docPart w:val="71C80FC41FD89E43AC6452B3419060B8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242283F9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7AE2764D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03D38401" w14:textId="77777777" w:rsidR="0087277D" w:rsidRDefault="0002289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1112021385"/>
                      <w:placeholder>
                        <w:docPart w:val="DAE5DCE1CADFCD4692E60FCE6B044B85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186366914"/>
                    <w:placeholder>
                      <w:docPart w:val="9B84A7F51DD6BF4DBCE5F1B3C81EE2C0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647BC286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5EBF933F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5CE17031" w14:textId="77777777" w:rsidR="0087277D" w:rsidRDefault="0002289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1483970363"/>
                      <w:placeholder>
                        <w:docPart w:val="3788B6C5CC24FC43AD2100BCBCFB9CE9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624584968"/>
                    <w:placeholder>
                      <w:docPart w:val="61CD69867EB4C048A9BEF69B2FA57299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4F99EA55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6E201864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7680C5F4" w14:textId="77777777" w:rsidR="0087277D" w:rsidRDefault="0002289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476144104"/>
                      <w:placeholder>
                        <w:docPart w:val="11EDBB3446F9FC4FABC8AB6521C8B40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17278100"/>
                    <w:placeholder>
                      <w:docPart w:val="D701605FF3988347A206687054624CD9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45371B53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775166AD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60549AFA" w14:textId="77777777" w:rsidR="0087277D" w:rsidRDefault="0002289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639151772"/>
                      <w:placeholder>
                        <w:docPart w:val="6C1944A343A1934685927CA9C24D1A52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161443266"/>
                    <w:placeholder>
                      <w:docPart w:val="1352EAFC597A7D40B644A92EC7B54CF0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28CA6354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19D8666D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08DD00E6" w14:textId="77777777" w:rsidR="0087277D" w:rsidRDefault="0002289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23414968"/>
                      <w:placeholder>
                        <w:docPart w:val="B22C0CD7E4C9CA41983DD03872A3FAB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1219739653"/>
                    <w:placeholder>
                      <w:docPart w:val="334EAD6460FEB44FA46EEFA56C9EA255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21782962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5FED261C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1DDE2490" w14:textId="77777777" w:rsidR="0087277D" w:rsidRDefault="0002289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444548094"/>
                      <w:placeholder>
                        <w:docPart w:val="63CB89F9AD390E4E9F821916CABB4C2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71160226"/>
                    <w:placeholder>
                      <w:docPart w:val="0E8F7E92D556ED4AB3EAB69A700242FE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6E2D6E4B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7500BAA4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27DBEB8C" w14:textId="77777777" w:rsidR="0087277D" w:rsidRDefault="0002289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526317431"/>
                      <w:placeholder>
                        <w:docPart w:val="AC928BBDB27F3B4AB74230A9C29FD3DF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1903405332"/>
                    <w:placeholder>
                      <w:docPart w:val="DB3EEB9CDAAA6D4ABA344A782F0275BD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3AE81880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5687E5A1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3805251B" w14:textId="77777777" w:rsidR="0087277D" w:rsidRDefault="0002289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278010584"/>
                      <w:placeholder>
                        <w:docPart w:val="16AE9C4B2C9AAA4396AF4A01B68D1AF2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583343397"/>
                    <w:placeholder>
                      <w:docPart w:val="C5A346B7B748AC4AA831243B4EF0467F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386D5CA5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797823BD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36813A77" w14:textId="77777777" w:rsidR="0087277D" w:rsidRDefault="0002289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1399093008"/>
                      <w:placeholder>
                        <w:docPart w:val="AD944832598DEE44AB93751A6D802D4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123586981"/>
                    <w:placeholder>
                      <w:docPart w:val="5ED1524FE38A9E449DDD4A7D9729E953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16ACAD11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16914C9E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10FFFD34" w14:textId="77777777" w:rsidR="0087277D" w:rsidRDefault="0002289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358014315"/>
                      <w:placeholder>
                        <w:docPart w:val="F705C1EDF695C54280552075C64CCFE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987703724"/>
                    <w:placeholder>
                      <w:docPart w:val="7D45C8ADF4ED3A4A8B548EFDC7798C65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47A16AF6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3498E627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5F34F66E" w14:textId="77777777" w:rsidR="0087277D" w:rsidRDefault="0002289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481624589"/>
                      <w:placeholder>
                        <w:docPart w:val="1BE83AFBF7FB704295DD0E5B906ECB3D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-808479447"/>
                    <w:placeholder>
                      <w:docPart w:val="F806F70A94986048A3323AC25A3E0547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0DDEBA2C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  <w:tr w:rsidR="0087277D" w14:paraId="5904166D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68C23A89" w14:textId="77777777" w:rsidR="0087277D" w:rsidRDefault="00022891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711108434"/>
                      <w:placeholder>
                        <w:docPart w:val="EB7A718E4FA86B48AF5B94F604E2BE75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1820A2">
                        <w:rPr>
                          <w:lang w:val="en-GB" w:bidi="en-GB"/>
                        </w:rPr>
                        <w:t>[Item]</w:t>
                      </w:r>
                    </w:sdtContent>
                  </w:sdt>
                </w:p>
                <w:sdt>
                  <w:sdtPr>
                    <w:alias w:val="Telephone Number"/>
                    <w:tag w:val=""/>
                    <w:id w:val="410893648"/>
                    <w:placeholder>
                      <w:docPart w:val="EB027E36CD390E49ACA36EBC727E0D47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7E4C87D6" w14:textId="77777777" w:rsidR="0087277D" w:rsidRDefault="001820A2">
                      <w:pPr>
                        <w:spacing w:after="80"/>
                      </w:pPr>
                      <w:r>
                        <w:rPr>
                          <w:lang w:val="en-GB" w:bidi="en-GB"/>
                        </w:rPr>
                        <w:t>[Contact Information]</w:t>
                      </w:r>
                    </w:p>
                  </w:sdtContent>
                </w:sdt>
              </w:tc>
            </w:tr>
          </w:tbl>
          <w:p w14:paraId="0CDD2CD7" w14:textId="77777777" w:rsidR="0087277D" w:rsidRDefault="0087277D">
            <w:pPr>
              <w:spacing w:after="80"/>
            </w:pPr>
          </w:p>
        </w:tc>
      </w:tr>
    </w:tbl>
    <w:p w14:paraId="5E659AAF" w14:textId="77777777" w:rsidR="0087277D" w:rsidRDefault="0087277D"/>
    <w:sectPr w:rsidR="0087277D">
      <w:pgSz w:w="11907" w:h="16839" w:code="9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C9"/>
    <w:rsid w:val="00022891"/>
    <w:rsid w:val="001820A2"/>
    <w:rsid w:val="002A0108"/>
    <w:rsid w:val="00332EC9"/>
    <w:rsid w:val="00373BC9"/>
    <w:rsid w:val="004F3BDE"/>
    <w:rsid w:val="00655CE1"/>
    <w:rsid w:val="006E066F"/>
    <w:rsid w:val="0087277D"/>
    <w:rsid w:val="00A75A29"/>
    <w:rsid w:val="00B04B5D"/>
    <w:rsid w:val="00BE15C5"/>
    <w:rsid w:val="00C04C13"/>
    <w:rsid w:val="00D625D8"/>
    <w:rsid w:val="00F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7A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8ACB3" w:themeColor="accent1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120" w:line="168" w:lineRule="auto"/>
      <w:outlineLvl w:val="0"/>
    </w:pPr>
    <w:rPr>
      <w:rFonts w:asciiTheme="majorHAnsi" w:eastAsiaTheme="majorEastAsia" w:hAnsiTheme="majorHAnsi" w:cstheme="majorBidi"/>
      <w:sz w:val="10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color w:val="595959" w:themeColor="text1" w:themeTint="A6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0" w:after="120"/>
      <w:outlineLvl w:val="3"/>
    </w:pPr>
    <w:rPr>
      <w:rFonts w:asciiTheme="majorHAnsi" w:eastAsiaTheme="majorEastAsia" w:hAnsiTheme="majorHAnsi" w:cstheme="majorBidi"/>
      <w:iCs/>
      <w:color w:val="595959" w:themeColor="text1" w:themeTint="A6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 w:val="0"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0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595959" w:themeColor="text1" w:themeTint="A6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olor w:val="595959" w:themeColor="text1" w:themeTint="A6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sz w:val="20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znicholson/Library/Containers/com.microsoft.Word/Data/Library/Caches/2057/TM10002087/Leafl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5884124107A443B4FF0D92EC251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A769A-BC02-4C40-A40D-EBE8D9B278E2}"/>
      </w:docPartPr>
      <w:docPartBody>
        <w:p w:rsidR="009D28FD" w:rsidRDefault="00C73F02">
          <w:pPr>
            <w:pStyle w:val="865884124107A443B4FF0D92EC2517A1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8A6B44642178694585503980EB87E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72F4F-72B6-9F4F-B186-1B518C9F651F}"/>
      </w:docPartPr>
      <w:docPartBody>
        <w:p w:rsidR="009D28FD" w:rsidRDefault="00C73F02">
          <w:pPr>
            <w:pStyle w:val="8A6B44642178694585503980EB87E641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8CB6F505DC18354CB0720C9095206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CC30-7FE0-204D-9F42-530D0E584D26}"/>
      </w:docPartPr>
      <w:docPartBody>
        <w:p w:rsidR="009D28FD" w:rsidRDefault="00C73F02">
          <w:pPr>
            <w:pStyle w:val="8CB6F505DC18354CB0720C909520614F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71C80FC41FD89E43AC6452B341906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E5271-7522-C34A-9FF1-6FF0580633E3}"/>
      </w:docPartPr>
      <w:docPartBody>
        <w:p w:rsidR="009D28FD" w:rsidRDefault="00C73F02">
          <w:pPr>
            <w:pStyle w:val="71C80FC41FD89E43AC6452B3419060B8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DAE5DCE1CADFCD4692E60FCE6B044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A2E77-87F5-5148-8B8B-5FE5122AC88A}"/>
      </w:docPartPr>
      <w:docPartBody>
        <w:p w:rsidR="009D28FD" w:rsidRDefault="00C73F02">
          <w:pPr>
            <w:pStyle w:val="DAE5DCE1CADFCD4692E60FCE6B044B85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9B84A7F51DD6BF4DBCE5F1B3C81EE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E367A-0315-4949-A180-E97FFCB4C0F0}"/>
      </w:docPartPr>
      <w:docPartBody>
        <w:p w:rsidR="009D28FD" w:rsidRDefault="00C73F02">
          <w:pPr>
            <w:pStyle w:val="9B84A7F51DD6BF4DBCE5F1B3C81EE2C0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3788B6C5CC24FC43AD2100BCBCFB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79275-91F6-3D49-ACC2-1727728DA77A}"/>
      </w:docPartPr>
      <w:docPartBody>
        <w:p w:rsidR="009D28FD" w:rsidRDefault="00C73F02">
          <w:pPr>
            <w:pStyle w:val="3788B6C5CC24FC43AD2100BCBCFB9CE9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61CD69867EB4C048A9BEF69B2FA57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20063-A083-1D44-B4E7-D79EA3EDB446}"/>
      </w:docPartPr>
      <w:docPartBody>
        <w:p w:rsidR="009D28FD" w:rsidRDefault="00C73F02">
          <w:pPr>
            <w:pStyle w:val="61CD69867EB4C048A9BEF69B2FA57299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11EDBB3446F9FC4FABC8AB6521C8B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B9C5D-F4CB-3A40-8FFE-E7AFDF06C9CC}"/>
      </w:docPartPr>
      <w:docPartBody>
        <w:p w:rsidR="009D28FD" w:rsidRDefault="00C73F02">
          <w:pPr>
            <w:pStyle w:val="11EDBB3446F9FC4FABC8AB6521C8B407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D701605FF3988347A206687054624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BDA30-B36E-0640-A6DD-2F7D8ECAD2FE}"/>
      </w:docPartPr>
      <w:docPartBody>
        <w:p w:rsidR="009D28FD" w:rsidRDefault="00C73F02">
          <w:pPr>
            <w:pStyle w:val="D701605FF3988347A206687054624CD9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6C1944A343A1934685927CA9C24D1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83BF8-E525-9047-B61A-5E5BBA2A46F9}"/>
      </w:docPartPr>
      <w:docPartBody>
        <w:p w:rsidR="009D28FD" w:rsidRDefault="00C73F02">
          <w:pPr>
            <w:pStyle w:val="6C1944A343A1934685927CA9C24D1A52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1352EAFC597A7D40B644A92EC7B54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1F5DE-FE1C-7F42-8033-E473E130A68C}"/>
      </w:docPartPr>
      <w:docPartBody>
        <w:p w:rsidR="009D28FD" w:rsidRDefault="00C73F02">
          <w:pPr>
            <w:pStyle w:val="1352EAFC597A7D40B644A92EC7B54CF0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B22C0CD7E4C9CA41983DD03872A3F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C2D72-1869-A647-BC51-012CC9C13370}"/>
      </w:docPartPr>
      <w:docPartBody>
        <w:p w:rsidR="009D28FD" w:rsidRDefault="00C73F02">
          <w:pPr>
            <w:pStyle w:val="B22C0CD7E4C9CA41983DD03872A3FAB7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334EAD6460FEB44FA46EEFA56C9EA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EB4E8-6DC8-8742-9575-FBABFBA3A4A6}"/>
      </w:docPartPr>
      <w:docPartBody>
        <w:p w:rsidR="009D28FD" w:rsidRDefault="00C73F02">
          <w:pPr>
            <w:pStyle w:val="334EAD6460FEB44FA46EEFA56C9EA255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63CB89F9AD390E4E9F821916CABB4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1E3C8-EA33-824A-9E0C-ADE3886E94E2}"/>
      </w:docPartPr>
      <w:docPartBody>
        <w:p w:rsidR="009D28FD" w:rsidRDefault="00C73F02">
          <w:pPr>
            <w:pStyle w:val="63CB89F9AD390E4E9F821916CABB4C27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0E8F7E92D556ED4AB3EAB69A70024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27768-7303-414A-BAB6-0C896F72758A}"/>
      </w:docPartPr>
      <w:docPartBody>
        <w:p w:rsidR="009D28FD" w:rsidRDefault="00C73F02">
          <w:pPr>
            <w:pStyle w:val="0E8F7E92D556ED4AB3EAB69A700242FE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AC928BBDB27F3B4AB74230A9C29FD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E07AA-0E5F-C548-BD71-9FAF67CD7264}"/>
      </w:docPartPr>
      <w:docPartBody>
        <w:p w:rsidR="009D28FD" w:rsidRDefault="00C73F02">
          <w:pPr>
            <w:pStyle w:val="AC928BBDB27F3B4AB74230A9C29FD3DF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DB3EEB9CDAAA6D4ABA344A782F027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332D9-5A2A-D042-A63E-40D9AF9E8BCC}"/>
      </w:docPartPr>
      <w:docPartBody>
        <w:p w:rsidR="009D28FD" w:rsidRDefault="00C73F02">
          <w:pPr>
            <w:pStyle w:val="DB3EEB9CDAAA6D4ABA344A782F0275BD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16AE9C4B2C9AAA4396AF4A01B68D1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893C5-23D1-4F47-B450-3B69BDEA039B}"/>
      </w:docPartPr>
      <w:docPartBody>
        <w:p w:rsidR="009D28FD" w:rsidRDefault="00C73F02">
          <w:pPr>
            <w:pStyle w:val="16AE9C4B2C9AAA4396AF4A01B68D1AF2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C5A346B7B748AC4AA831243B4EF04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5DAF6-B309-094B-BAEA-8036C76C90F3}"/>
      </w:docPartPr>
      <w:docPartBody>
        <w:p w:rsidR="009D28FD" w:rsidRDefault="00C73F02">
          <w:pPr>
            <w:pStyle w:val="C5A346B7B748AC4AA831243B4EF0467F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AD944832598DEE44AB93751A6D802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6FDB3-E956-754E-9D1B-31965202E03F}"/>
      </w:docPartPr>
      <w:docPartBody>
        <w:p w:rsidR="009D28FD" w:rsidRDefault="00C73F02">
          <w:pPr>
            <w:pStyle w:val="AD944832598DEE44AB93751A6D802D40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5ED1524FE38A9E449DDD4A7D9729E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974D7-81D3-EF45-B494-1A874CB802BE}"/>
      </w:docPartPr>
      <w:docPartBody>
        <w:p w:rsidR="009D28FD" w:rsidRDefault="00C73F02">
          <w:pPr>
            <w:pStyle w:val="5ED1524FE38A9E449DDD4A7D9729E953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F705C1EDF695C54280552075C64CC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DAEBE-B98E-6F4E-9CAF-6F7B4B9FB6C8}"/>
      </w:docPartPr>
      <w:docPartBody>
        <w:p w:rsidR="009D28FD" w:rsidRDefault="00C73F02">
          <w:pPr>
            <w:pStyle w:val="F705C1EDF695C54280552075C64CCFE0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7D45C8ADF4ED3A4A8B548EFDC7798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E930F-171C-5C44-A95D-A533E45AC944}"/>
      </w:docPartPr>
      <w:docPartBody>
        <w:p w:rsidR="009D28FD" w:rsidRDefault="00C73F02">
          <w:pPr>
            <w:pStyle w:val="7D45C8ADF4ED3A4A8B548EFDC7798C65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1BE83AFBF7FB704295DD0E5B906EC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6337F-7DF1-0947-9E0A-B72EF79F3184}"/>
      </w:docPartPr>
      <w:docPartBody>
        <w:p w:rsidR="009D28FD" w:rsidRDefault="00C73F02">
          <w:pPr>
            <w:pStyle w:val="1BE83AFBF7FB704295DD0E5B906ECB3D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F806F70A94986048A3323AC25A3E0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CFF85-307D-C54A-AE87-C5F7C9638A17}"/>
      </w:docPartPr>
      <w:docPartBody>
        <w:p w:rsidR="009D28FD" w:rsidRDefault="00C73F02">
          <w:pPr>
            <w:pStyle w:val="F806F70A94986048A3323AC25A3E0547"/>
          </w:pPr>
          <w:r>
            <w:rPr>
              <w:lang w:bidi="en-GB"/>
            </w:rPr>
            <w:t>[Contact Information]</w:t>
          </w:r>
        </w:p>
      </w:docPartBody>
    </w:docPart>
    <w:docPart>
      <w:docPartPr>
        <w:name w:val="EB7A718E4FA86B48AF5B94F604E2B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1AB1F-6179-BE4E-9AF9-C96C22F4734B}"/>
      </w:docPartPr>
      <w:docPartBody>
        <w:p w:rsidR="009D28FD" w:rsidRDefault="00C73F02">
          <w:pPr>
            <w:pStyle w:val="EB7A718E4FA86B48AF5B94F604E2BE75"/>
          </w:pPr>
          <w:r>
            <w:rPr>
              <w:lang w:bidi="en-GB"/>
            </w:rPr>
            <w:t>[Item]</w:t>
          </w:r>
        </w:p>
      </w:docPartBody>
    </w:docPart>
    <w:docPart>
      <w:docPartPr>
        <w:name w:val="EB027E36CD390E49ACA36EBC727E0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6353E-8288-1240-9CED-EBE701AE8A92}"/>
      </w:docPartPr>
      <w:docPartBody>
        <w:p w:rsidR="009D28FD" w:rsidRDefault="00C73F02">
          <w:pPr>
            <w:pStyle w:val="EB027E36CD390E49ACA36EBC727E0D47"/>
          </w:pPr>
          <w:r>
            <w:rPr>
              <w:lang w:bidi="en-GB"/>
            </w:rPr>
            <w:t>[Contact Information]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02"/>
    <w:rsid w:val="008F46CA"/>
    <w:rsid w:val="00931B42"/>
    <w:rsid w:val="009D28FD"/>
    <w:rsid w:val="009D7A35"/>
    <w:rsid w:val="00C73F02"/>
    <w:rsid w:val="00D64A18"/>
    <w:rsid w:val="00F6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F764F982CFF248A42EB3C5161D69E1">
    <w:name w:val="5DF764F982CFF248A42EB3C5161D69E1"/>
  </w:style>
  <w:style w:type="paragraph" w:customStyle="1" w:styleId="84CCC86738893C4A94F39E2B4B34A123">
    <w:name w:val="84CCC86738893C4A94F39E2B4B34A123"/>
  </w:style>
  <w:style w:type="paragraph" w:customStyle="1" w:styleId="A1BC0306C23D37439DBEE0B8829785CD">
    <w:name w:val="A1BC0306C23D37439DBEE0B8829785CD"/>
  </w:style>
  <w:style w:type="paragraph" w:customStyle="1" w:styleId="76C1FED5F5A2F04A83D179AAF3695EC0">
    <w:name w:val="76C1FED5F5A2F04A83D179AAF3695EC0"/>
  </w:style>
  <w:style w:type="paragraph" w:customStyle="1" w:styleId="865884124107A443B4FF0D92EC2517A1">
    <w:name w:val="865884124107A443B4FF0D92EC2517A1"/>
  </w:style>
  <w:style w:type="paragraph" w:customStyle="1" w:styleId="8A6B44642178694585503980EB87E641">
    <w:name w:val="8A6B44642178694585503980EB87E641"/>
  </w:style>
  <w:style w:type="paragraph" w:customStyle="1" w:styleId="8CB6F505DC18354CB0720C909520614F">
    <w:name w:val="8CB6F505DC18354CB0720C909520614F"/>
  </w:style>
  <w:style w:type="paragraph" w:customStyle="1" w:styleId="71C80FC41FD89E43AC6452B3419060B8">
    <w:name w:val="71C80FC41FD89E43AC6452B3419060B8"/>
  </w:style>
  <w:style w:type="paragraph" w:customStyle="1" w:styleId="DAE5DCE1CADFCD4692E60FCE6B044B85">
    <w:name w:val="DAE5DCE1CADFCD4692E60FCE6B044B85"/>
  </w:style>
  <w:style w:type="paragraph" w:customStyle="1" w:styleId="9B84A7F51DD6BF4DBCE5F1B3C81EE2C0">
    <w:name w:val="9B84A7F51DD6BF4DBCE5F1B3C81EE2C0"/>
  </w:style>
  <w:style w:type="paragraph" w:customStyle="1" w:styleId="3788B6C5CC24FC43AD2100BCBCFB9CE9">
    <w:name w:val="3788B6C5CC24FC43AD2100BCBCFB9CE9"/>
  </w:style>
  <w:style w:type="paragraph" w:customStyle="1" w:styleId="61CD69867EB4C048A9BEF69B2FA57299">
    <w:name w:val="61CD69867EB4C048A9BEF69B2FA57299"/>
  </w:style>
  <w:style w:type="paragraph" w:customStyle="1" w:styleId="11EDBB3446F9FC4FABC8AB6521C8B407">
    <w:name w:val="11EDBB3446F9FC4FABC8AB6521C8B407"/>
  </w:style>
  <w:style w:type="paragraph" w:customStyle="1" w:styleId="D701605FF3988347A206687054624CD9">
    <w:name w:val="D701605FF3988347A206687054624CD9"/>
  </w:style>
  <w:style w:type="paragraph" w:customStyle="1" w:styleId="6C1944A343A1934685927CA9C24D1A52">
    <w:name w:val="6C1944A343A1934685927CA9C24D1A52"/>
  </w:style>
  <w:style w:type="paragraph" w:customStyle="1" w:styleId="1352EAFC597A7D40B644A92EC7B54CF0">
    <w:name w:val="1352EAFC597A7D40B644A92EC7B54CF0"/>
  </w:style>
  <w:style w:type="paragraph" w:customStyle="1" w:styleId="B22C0CD7E4C9CA41983DD03872A3FAB7">
    <w:name w:val="B22C0CD7E4C9CA41983DD03872A3FAB7"/>
  </w:style>
  <w:style w:type="paragraph" w:customStyle="1" w:styleId="334EAD6460FEB44FA46EEFA56C9EA255">
    <w:name w:val="334EAD6460FEB44FA46EEFA56C9EA255"/>
  </w:style>
  <w:style w:type="paragraph" w:customStyle="1" w:styleId="63CB89F9AD390E4E9F821916CABB4C27">
    <w:name w:val="63CB89F9AD390E4E9F821916CABB4C27"/>
  </w:style>
  <w:style w:type="paragraph" w:customStyle="1" w:styleId="0E8F7E92D556ED4AB3EAB69A700242FE">
    <w:name w:val="0E8F7E92D556ED4AB3EAB69A700242FE"/>
  </w:style>
  <w:style w:type="paragraph" w:customStyle="1" w:styleId="AC928BBDB27F3B4AB74230A9C29FD3DF">
    <w:name w:val="AC928BBDB27F3B4AB74230A9C29FD3DF"/>
  </w:style>
  <w:style w:type="paragraph" w:customStyle="1" w:styleId="DB3EEB9CDAAA6D4ABA344A782F0275BD">
    <w:name w:val="DB3EEB9CDAAA6D4ABA344A782F0275BD"/>
  </w:style>
  <w:style w:type="paragraph" w:customStyle="1" w:styleId="16AE9C4B2C9AAA4396AF4A01B68D1AF2">
    <w:name w:val="16AE9C4B2C9AAA4396AF4A01B68D1AF2"/>
  </w:style>
  <w:style w:type="paragraph" w:customStyle="1" w:styleId="C5A346B7B748AC4AA831243B4EF0467F">
    <w:name w:val="C5A346B7B748AC4AA831243B4EF0467F"/>
  </w:style>
  <w:style w:type="paragraph" w:customStyle="1" w:styleId="AD944832598DEE44AB93751A6D802D40">
    <w:name w:val="AD944832598DEE44AB93751A6D802D40"/>
  </w:style>
  <w:style w:type="paragraph" w:customStyle="1" w:styleId="5ED1524FE38A9E449DDD4A7D9729E953">
    <w:name w:val="5ED1524FE38A9E449DDD4A7D9729E953"/>
  </w:style>
  <w:style w:type="paragraph" w:customStyle="1" w:styleId="F705C1EDF695C54280552075C64CCFE0">
    <w:name w:val="F705C1EDF695C54280552075C64CCFE0"/>
  </w:style>
  <w:style w:type="paragraph" w:customStyle="1" w:styleId="7D45C8ADF4ED3A4A8B548EFDC7798C65">
    <w:name w:val="7D45C8ADF4ED3A4A8B548EFDC7798C65"/>
  </w:style>
  <w:style w:type="paragraph" w:customStyle="1" w:styleId="1BE83AFBF7FB704295DD0E5B906ECB3D">
    <w:name w:val="1BE83AFBF7FB704295DD0E5B906ECB3D"/>
  </w:style>
  <w:style w:type="paragraph" w:customStyle="1" w:styleId="F806F70A94986048A3323AC25A3E0547">
    <w:name w:val="F806F70A94986048A3323AC25A3E0547"/>
  </w:style>
  <w:style w:type="paragraph" w:customStyle="1" w:styleId="EB7A718E4FA86B48AF5B94F604E2BE75">
    <w:name w:val="EB7A718E4FA86B48AF5B94F604E2BE75"/>
  </w:style>
  <w:style w:type="paragraph" w:customStyle="1" w:styleId="EB027E36CD390E49ACA36EBC727E0D47">
    <w:name w:val="EB027E36CD390E49ACA36EBC727E0D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Leaflet.dotx</Template>
  <TotalTime>8</TotalTime>
  <Pages>1</Pages>
  <Words>97</Words>
  <Characters>558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 Nicholson</dc:creator>
  <cp:keywords/>
  <dc:description/>
  <cp:lastModifiedBy>Jez Nicholson</cp:lastModifiedBy>
  <cp:revision>13</cp:revision>
  <dcterms:created xsi:type="dcterms:W3CDTF">2017-02-23T16:46:00Z</dcterms:created>
  <dcterms:modified xsi:type="dcterms:W3CDTF">2017-02-28T16:09:00Z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TF10002063</vt:lpwstr>
  </property>
</Properties>
</file>